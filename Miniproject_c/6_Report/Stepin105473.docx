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17C4BF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966909">
                              <w:rPr>
                                <w:rFonts w:ascii="Arial" w:hAnsi="Arial" w:cs="Arial"/>
                                <w:sz w:val="56"/>
                              </w:rPr>
                              <w:t>Phonebook Application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17C4BF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966909">
                        <w:rPr>
                          <w:rFonts w:ascii="Arial" w:hAnsi="Arial" w:cs="Arial"/>
                          <w:sz w:val="56"/>
                        </w:rPr>
                        <w:t>Phonebook Application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6D19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6FA4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  <w:bookmarkStart w:id="0" w:name="_GoBack"/>
      <w:bookmarkEnd w:id="0"/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220B7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78F01" w14:textId="77777777" w:rsidR="003220B7" w:rsidRDefault="003220B7" w:rsidP="006A582B">
      <w:r>
        <w:separator/>
      </w:r>
    </w:p>
  </w:endnote>
  <w:endnote w:type="continuationSeparator" w:id="0">
    <w:p w14:paraId="5F655E06" w14:textId="77777777" w:rsidR="003220B7" w:rsidRDefault="003220B7" w:rsidP="006A582B">
      <w:r>
        <w:continuationSeparator/>
      </w:r>
    </w:p>
  </w:endnote>
  <w:endnote w:type="continuationNotice" w:id="1">
    <w:p w14:paraId="5A8E2C32" w14:textId="77777777" w:rsidR="003220B7" w:rsidRDefault="00322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2C34B65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6690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966909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799C1" w14:textId="77777777" w:rsidR="003220B7" w:rsidRDefault="003220B7" w:rsidP="006A582B">
      <w:r>
        <w:separator/>
      </w:r>
    </w:p>
  </w:footnote>
  <w:footnote w:type="continuationSeparator" w:id="0">
    <w:p w14:paraId="474EF852" w14:textId="77777777" w:rsidR="003220B7" w:rsidRDefault="003220B7" w:rsidP="006A582B">
      <w:r>
        <w:continuationSeparator/>
      </w:r>
    </w:p>
  </w:footnote>
  <w:footnote w:type="continuationNotice" w:id="1">
    <w:p w14:paraId="0268CBF4" w14:textId="77777777" w:rsidR="003220B7" w:rsidRDefault="003220B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20B7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6909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EC8E208-5A15-49E9-A6E5-492962DB776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BC743C49-0315-4E17-8521-78C8EFA2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Fatima Duha</cp:lastModifiedBy>
  <cp:revision>2</cp:revision>
  <cp:lastPrinted>2014-03-29T07:34:00Z</cp:lastPrinted>
  <dcterms:created xsi:type="dcterms:W3CDTF">2020-11-13T16:52:00Z</dcterms:created>
  <dcterms:modified xsi:type="dcterms:W3CDTF">2020-11-13T16:52:00Z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